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E68" w:rsidRDefault="00191E68" w:rsidP="00774D3A">
      <w:pPr>
        <w:pStyle w:val="Titre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9A8CCA" wp14:editId="1D17DDA1">
            <wp:simplePos x="0" y="0"/>
            <wp:positionH relativeFrom="column">
              <wp:posOffset>-808066</wp:posOffset>
            </wp:positionH>
            <wp:positionV relativeFrom="paragraph">
              <wp:posOffset>-411076</wp:posOffset>
            </wp:positionV>
            <wp:extent cx="7389446" cy="1549399"/>
            <wp:effectExtent l="0" t="0" r="254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pie de Méthodologie d'entraînement Growth Tools for Instagram _ Facebook Ads _ E-coaching www.ohmygym.f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446" cy="154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E68" w:rsidRDefault="00191E68" w:rsidP="00774D3A">
      <w:pPr>
        <w:pStyle w:val="Titre"/>
        <w:jc w:val="left"/>
      </w:pPr>
    </w:p>
    <w:p w:rsidR="00191E68" w:rsidRDefault="00191E68" w:rsidP="00774D3A"/>
    <w:p w:rsidR="00191E68" w:rsidRDefault="00191E68" w:rsidP="00774D3A"/>
    <w:p w:rsidR="00191E68" w:rsidRDefault="00191E68" w:rsidP="00774D3A"/>
    <w:p w:rsidR="00191E68" w:rsidRPr="007E78D0" w:rsidRDefault="00191E68" w:rsidP="00774D3A">
      <w:pPr>
        <w:rPr>
          <w:rFonts w:ascii="Calibri" w:hAnsi="Calibri" w:cs="Calibri"/>
        </w:rPr>
      </w:pPr>
      <w:r w:rsidRPr="007E78D0">
        <w:rPr>
          <w:rFonts w:ascii="Calibri" w:hAnsi="Calibri" w:cs="Calibri"/>
        </w:rPr>
        <w:t>_____________________________________________________________________</w:t>
      </w:r>
      <w:r w:rsidR="007E78D0">
        <w:rPr>
          <w:rFonts w:ascii="Calibri" w:hAnsi="Calibri" w:cs="Calibri"/>
        </w:rPr>
        <w:t>________________________________</w:t>
      </w:r>
    </w:p>
    <w:p w:rsidR="00191E68" w:rsidRDefault="00191E68" w:rsidP="00774D3A"/>
    <w:p w:rsidR="0000536A" w:rsidRDefault="00774D3A" w:rsidP="00774D3A">
      <w:pPr>
        <w:pStyle w:val="Titre"/>
      </w:pPr>
      <w:r>
        <w:t>PROJET 3 : WANHAMMER</w:t>
      </w:r>
    </w:p>
    <w:p w:rsidR="00774D3A" w:rsidRPr="00774D3A" w:rsidRDefault="00774D3A" w:rsidP="00774D3A">
      <w:pPr>
        <w:jc w:val="center"/>
        <w:rPr>
          <w:color w:val="FF0000"/>
        </w:rPr>
      </w:pPr>
      <w:r w:rsidRPr="00774D3A">
        <w:rPr>
          <w:color w:val="FF0000"/>
        </w:rPr>
        <w:t>UN COMBAT ENTRE 2 USER / 3 FIGHTERS DANS LE TERMINAL</w:t>
      </w:r>
    </w:p>
    <w:p w:rsidR="0000536A" w:rsidRPr="0000536A" w:rsidRDefault="0000536A" w:rsidP="00774D3A"/>
    <w:p w:rsidR="00774D3A" w:rsidRPr="00774D3A" w:rsidRDefault="00774D3A" w:rsidP="00774D3A">
      <w:pPr>
        <w:pStyle w:val="Sous-titre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Project 3 OPC iOS : </w:t>
      </w:r>
      <w:r>
        <w:rPr>
          <w:rFonts w:eastAsia="Times New Roman"/>
          <w:lang w:val="en-US"/>
        </w:rPr>
        <w:t>READ ME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#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WanHammer</w:t>
      </w:r>
      <w:proofErr w:type="spellEnd"/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First Game with XCODE Swift - Project 3 -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OpenClassRoom's</w:t>
      </w:r>
      <w:proofErr w:type="spellEnd"/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Sous-titre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Welcome to the </w:t>
      </w:r>
      <w:proofErr w:type="spellStart"/>
      <w:r w:rsidRPr="00774D3A">
        <w:rPr>
          <w:rFonts w:eastAsia="Times New Roman"/>
          <w:lang w:val="en-US"/>
        </w:rPr>
        <w:t>WanHammer</w:t>
      </w:r>
      <w:proofErr w:type="spellEnd"/>
      <w:r w:rsidRPr="00774D3A">
        <w:rPr>
          <w:rFonts w:eastAsia="Times New Roman"/>
          <w:lang w:val="en-US"/>
        </w:rPr>
        <w:t xml:space="preserve"> Game :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WanHammer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is a Terminal Battle between 2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teaMs</w:t>
      </w:r>
      <w:proofErr w:type="spellEnd"/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Each Team have 3 Fighters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, Strength, Weapons, and Special Attack depending of the fighter's category and a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fetich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number ! :)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Warrior </w:t>
      </w:r>
      <w:r w:rsidRPr="00774D3A">
        <w:rPr>
          <w:rFonts w:eastAsia="Times New Roman"/>
          <w:lang w:val="en-US"/>
        </w:rPr>
        <w:tab/>
        <w:t xml:space="preserve">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100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Strengh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10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Spécial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Attack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Double Attack</w:t>
      </w: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>Dwarf</w:t>
      </w:r>
      <w:r w:rsidRPr="00774D3A">
        <w:rPr>
          <w:rFonts w:eastAsia="Times New Roman"/>
          <w:lang w:val="en-US"/>
        </w:rPr>
        <w:tab/>
        <w:t xml:space="preserve"> </w:t>
      </w:r>
      <w:r w:rsidRPr="00774D3A">
        <w:rPr>
          <w:rFonts w:eastAsia="Times New Roman"/>
          <w:lang w:val="en-US"/>
        </w:rPr>
        <w:tab/>
        <w:t xml:space="preserve">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80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Strengh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20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Spécial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Attack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Double Damage</w:t>
      </w: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Colossus </w:t>
      </w:r>
      <w:r w:rsidRPr="00774D3A">
        <w:rPr>
          <w:rFonts w:eastAsia="Times New Roman"/>
          <w:lang w:val="en-US"/>
        </w:rPr>
        <w:tab/>
        <w:t xml:space="preserve">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200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Strengh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5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Spécial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Attack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Fear (opponent lost his round)</w:t>
      </w: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>Wizard</w:t>
      </w:r>
      <w:r w:rsidRPr="00774D3A">
        <w:rPr>
          <w:rFonts w:eastAsia="Times New Roman"/>
          <w:lang w:val="en-US"/>
        </w:rPr>
        <w:tab/>
        <w:t xml:space="preserve"> </w:t>
      </w:r>
      <w:r w:rsidRPr="00774D3A">
        <w:rPr>
          <w:rFonts w:eastAsia="Times New Roman"/>
          <w:lang w:val="en-US"/>
        </w:rPr>
        <w:tab/>
        <w:t xml:space="preserve">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>: 1</w:t>
      </w:r>
      <w:r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25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Strengh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(care) : 10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Spécial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Attack</w:t>
      </w: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ab/>
        <w:t xml:space="preserve">: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FireBall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! </w:t>
      </w:r>
      <w:r w:rsidR="00FF0D80" w:rsidRPr="00FF0D80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(Damage 10 on each opponent, or 15/30 if one of the is dead)</w:t>
      </w:r>
    </w:p>
    <w:p w:rsidR="00774D3A" w:rsidRPr="00774D3A" w:rsidRDefault="00774D3A" w:rsidP="00774D3A">
      <w:pPr>
        <w:rPr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Also : In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WanHammer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, there is a random BONUS ZONE 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If your fighter is lucky : He can make a lot of damages in the same round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If not....He can make a lot of damages on his team !! </w:t>
      </w:r>
    </w:p>
    <w:p w:rsid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ENJOY IT !</w:t>
      </w:r>
    </w:p>
    <w:p w:rsidR="00FF0D80" w:rsidRPr="00FF0D80" w:rsidRDefault="00FF0D80" w:rsidP="00FF0D80">
      <w:pPr>
        <w:rPr>
          <w:lang w:val="en-US"/>
        </w:rPr>
      </w:pPr>
      <w:bookmarkStart w:id="0" w:name="_GoBack"/>
      <w:bookmarkEnd w:id="0"/>
    </w:p>
    <w:p w:rsidR="00774D3A" w:rsidRPr="00774D3A" w:rsidRDefault="00774D3A" w:rsidP="00774D3A">
      <w:pPr>
        <w:pStyle w:val="Sous-titre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lastRenderedPageBreak/>
        <w:t xml:space="preserve">Games Rules : </w:t>
      </w: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First step 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Choose Your :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User Name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Team Name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- 3 Fighters (Human || dwarf || magician || Colossus)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Favorite Number between 1 and 5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Second Step 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The Battle !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- Have a look on the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LifePoints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of each team and Fighters.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Have a look on the last action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You have to choose which fighter does an action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CHEST ZONE 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Sometimes, you have to change your weapon/care at the beginning of the round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DAMAGE 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You have to choose on which opponent the action will be done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FETICH ZONE 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If your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fetich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number is active ? Then The special attack will be executed.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BONUS ZONE 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If your fighter is lucky : He can make a lot of damages in the same round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If not....He can make a lot of damages on his team !!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1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END OF THE GAME 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If your fighter's life points fall down to 0 : he's dead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When 3 fighters of one team are dead, the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WanHammer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is done !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Then you can ask for your revenge or end the game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Default="00774D3A" w:rsidP="00774D3A">
      <w:pPr>
        <w:rPr>
          <w:lang w:val="en-US"/>
        </w:rPr>
      </w:pPr>
    </w:p>
    <w:p w:rsidR="00774D3A" w:rsidRDefault="00774D3A" w:rsidP="00774D3A">
      <w:pPr>
        <w:rPr>
          <w:lang w:val="en-US"/>
        </w:rPr>
      </w:pPr>
    </w:p>
    <w:p w:rsidR="00774D3A" w:rsidRDefault="00774D3A" w:rsidP="00774D3A">
      <w:pPr>
        <w:rPr>
          <w:lang w:val="en-US"/>
        </w:rPr>
      </w:pPr>
    </w:p>
    <w:p w:rsidR="00774D3A" w:rsidRPr="00774D3A" w:rsidRDefault="00774D3A" w:rsidP="00774D3A">
      <w:pPr>
        <w:rPr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lastRenderedPageBreak/>
        <w:t xml:space="preserve">SORRY FOR MY ENGLISH ;). I'm </w:t>
      </w: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begginer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Sous-titre"/>
        <w:rPr>
          <w:rFonts w:eastAsia="Times New Roman"/>
          <w:lang w:val="en-US"/>
        </w:rPr>
      </w:pPr>
      <w:r w:rsidRPr="00774D3A">
        <w:rPr>
          <w:rFonts w:eastAsia="Times New Roman"/>
          <w:lang w:val="en-US"/>
        </w:rPr>
        <w:t xml:space="preserve">COLLABORATE :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I'm student, so I have to practice and build this game alone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You can fork this project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Create a new branch "Develop" + "Nickname"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>- Be clear on your Commit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  <w:t xml:space="preserve">- Give me a pull request </w:t>
      </w: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  <w:lang w:val="en-US"/>
        </w:rPr>
      </w:pPr>
    </w:p>
    <w:p w:rsidR="00774D3A" w:rsidRPr="00774D3A" w:rsidRDefault="00774D3A" w:rsidP="00774D3A">
      <w:pPr>
        <w:pStyle w:val="Titre"/>
        <w:jc w:val="left"/>
        <w:rPr>
          <w:rFonts w:ascii="Calibri" w:eastAsia="Times New Roman" w:hAnsi="Calibri" w:cs="Calibri"/>
          <w:b w:val="0"/>
          <w:spacing w:val="0"/>
          <w:kern w:val="0"/>
          <w:sz w:val="22"/>
          <w:szCs w:val="22"/>
        </w:rPr>
      </w:pPr>
      <w:proofErr w:type="spellStart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</w:rPr>
        <w:t>Enjoy</w:t>
      </w:r>
      <w:proofErr w:type="spellEnd"/>
      <w:r w:rsidRPr="00774D3A">
        <w:rPr>
          <w:rFonts w:ascii="Calibri" w:eastAsia="Times New Roman" w:hAnsi="Calibri" w:cs="Calibri"/>
          <w:b w:val="0"/>
          <w:spacing w:val="0"/>
          <w:kern w:val="0"/>
          <w:sz w:val="22"/>
          <w:szCs w:val="22"/>
        </w:rPr>
        <w:t xml:space="preserve"> ;) </w:t>
      </w:r>
    </w:p>
    <w:p w:rsidR="00900BB1" w:rsidRPr="00701795" w:rsidRDefault="00900BB1" w:rsidP="00774D3A">
      <w:pPr>
        <w:pStyle w:val="Titre"/>
        <w:jc w:val="left"/>
      </w:pPr>
    </w:p>
    <w:sectPr w:rsidR="00900BB1" w:rsidRPr="00701795" w:rsidSect="00191E68">
      <w:footerReference w:type="even" r:id="rId9"/>
      <w:footerReference w:type="default" r:id="rId10"/>
      <w:pgSz w:w="11906" w:h="16838"/>
      <w:pgMar w:top="851" w:right="1418" w:bottom="851" w:left="1418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46F" w:rsidRDefault="00C6346F">
      <w:r>
        <w:separator/>
      </w:r>
    </w:p>
  </w:endnote>
  <w:endnote w:type="continuationSeparator" w:id="0">
    <w:p w:rsidR="00C6346F" w:rsidRDefault="00C6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tserrat">
    <w:altName w:val="Calibri"/>
    <w:panose1 w:val="020B0604020202020204"/>
    <w:charset w:val="4D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panose1 w:val="020B0502020104020203"/>
    <w:charset w:val="B1"/>
    <w:family w:val="swiss"/>
    <w:pitch w:val="variable"/>
    <w:sig w:usb0="80002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41586235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C6346F" w:rsidRDefault="00C6346F" w:rsidP="00860CF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C6346F" w:rsidRDefault="00C6346F" w:rsidP="00965A3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46F" w:rsidRDefault="00C6346F" w:rsidP="00191E68">
    <w:pPr>
      <w:pStyle w:val="Pieddepage"/>
      <w:tabs>
        <w:tab w:val="clear" w:pos="4536"/>
        <w:tab w:val="clear" w:pos="9072"/>
        <w:tab w:val="left" w:pos="3380"/>
      </w:tabs>
      <w:ind w:right="360"/>
      <w:rPr>
        <w:rFonts w:cs="Gill Sans"/>
        <w:sz w:val="16"/>
        <w:szCs w:val="16"/>
      </w:rPr>
    </w:pPr>
  </w:p>
  <w:p w:rsidR="00C6346F" w:rsidRPr="007E78D0" w:rsidRDefault="00C6346F" w:rsidP="007E78D0">
    <w:pPr>
      <w:rPr>
        <w:rFonts w:ascii="Calibri" w:hAnsi="Calibri" w:cs="Calibri"/>
      </w:rPr>
    </w:pPr>
    <w:r w:rsidRPr="007E78D0">
      <w:rPr>
        <w:rFonts w:ascii="Calibri" w:hAnsi="Calibri" w:cs="Calibri"/>
      </w:rPr>
      <w:t>_____________________________________________________________________</w:t>
    </w:r>
    <w:r>
      <w:rPr>
        <w:rFonts w:ascii="Calibri" w:hAnsi="Calibri" w:cs="Calibri"/>
      </w:rPr>
      <w:t>________________________________</w:t>
    </w:r>
  </w:p>
  <w:p w:rsidR="00C6346F" w:rsidRDefault="00C6346F" w:rsidP="00965A34">
    <w:pPr>
      <w:pStyle w:val="Pieddepage"/>
      <w:ind w:right="360"/>
      <w:jc w:val="center"/>
      <w:rPr>
        <w:rFonts w:cs="Gill Sans"/>
        <w:sz w:val="16"/>
        <w:szCs w:val="16"/>
      </w:rPr>
    </w:pPr>
  </w:p>
  <w:p w:rsidR="00C6346F" w:rsidRPr="00191E68" w:rsidRDefault="00C6346F" w:rsidP="00965A34">
    <w:pPr>
      <w:pStyle w:val="Pieddepage"/>
      <w:ind w:right="360"/>
      <w:jc w:val="center"/>
      <w:rPr>
        <w:rFonts w:cs="Gill Sans"/>
        <w:sz w:val="16"/>
        <w:szCs w:val="16"/>
      </w:rPr>
    </w:pPr>
    <w:r w:rsidRPr="00191E68">
      <w:rPr>
        <w:rFonts w:cs="Gill Sans"/>
        <w:sz w:val="16"/>
        <w:szCs w:val="16"/>
      </w:rPr>
      <w:t>OHMYGYM Erwan PASTE</w:t>
    </w:r>
    <w:r w:rsidR="0000536A">
      <w:rPr>
        <w:rFonts w:cs="Gill Sans"/>
        <w:sz w:val="16"/>
        <w:szCs w:val="16"/>
      </w:rPr>
      <w:t xml:space="preserve"> – Formation </w:t>
    </w:r>
    <w:proofErr w:type="spellStart"/>
    <w:r w:rsidR="0000536A">
      <w:rPr>
        <w:rFonts w:cs="Gill Sans"/>
        <w:sz w:val="16"/>
        <w:szCs w:val="16"/>
      </w:rPr>
      <w:t>Developpeur</w:t>
    </w:r>
    <w:proofErr w:type="spellEnd"/>
    <w:r w:rsidR="0000536A">
      <w:rPr>
        <w:rFonts w:cs="Gill Sans"/>
        <w:sz w:val="16"/>
        <w:szCs w:val="16"/>
      </w:rPr>
      <w:t xml:space="preserve"> iOS </w:t>
    </w:r>
    <w:proofErr w:type="spellStart"/>
    <w:r w:rsidR="0000536A">
      <w:rPr>
        <w:rFonts w:cs="Gill Sans"/>
        <w:sz w:val="16"/>
        <w:szCs w:val="16"/>
      </w:rPr>
      <w:t>OpenclassRoom’s</w:t>
    </w:r>
    <w:proofErr w:type="spellEnd"/>
  </w:p>
  <w:sdt>
    <w:sdtPr>
      <w:rPr>
        <w:rStyle w:val="Numrodepage"/>
      </w:rPr>
      <w:id w:val="-25427712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C6346F" w:rsidRDefault="00C6346F" w:rsidP="00191E68">
        <w:pPr>
          <w:pStyle w:val="Pieddepage"/>
          <w:framePr w:w="361" w:h="321" w:hRule="exact" w:wrap="none" w:vAnchor="text" w:hAnchor="page" w:x="11061" w:y="323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C6346F" w:rsidRPr="00191E68" w:rsidRDefault="00C6346F" w:rsidP="00191E68">
    <w:pPr>
      <w:pStyle w:val="Pieddepage"/>
      <w:jc w:val="center"/>
      <w:rPr>
        <w:rFonts w:cs="Gill Sans"/>
        <w:i/>
        <w:color w:val="000000" w:themeColor="text1"/>
        <w:sz w:val="13"/>
        <w:szCs w:val="13"/>
      </w:rPr>
    </w:pPr>
    <w:r w:rsidRPr="00191E68">
      <w:rPr>
        <w:rFonts w:cs="Gill Sans"/>
        <w:sz w:val="16"/>
        <w:szCs w:val="16"/>
      </w:rPr>
      <w:br/>
    </w:r>
    <w:r w:rsidRPr="00191E68">
      <w:rPr>
        <w:rFonts w:cs="Gill Sans"/>
        <w:color w:val="000000" w:themeColor="text1"/>
        <w:sz w:val="16"/>
        <w:szCs w:val="16"/>
      </w:rPr>
      <w:br/>
    </w:r>
  </w:p>
  <w:p w:rsidR="00C6346F" w:rsidRPr="006675AF" w:rsidRDefault="00C6346F" w:rsidP="00C441A4">
    <w:pPr>
      <w:pStyle w:val="Pieddepage"/>
      <w:rPr>
        <w:rFonts w:ascii="Gill Sans" w:hAnsi="Gill Sans" w:cs="Gill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46F" w:rsidRDefault="00C6346F">
      <w:r>
        <w:separator/>
      </w:r>
    </w:p>
  </w:footnote>
  <w:footnote w:type="continuationSeparator" w:id="0">
    <w:p w:rsidR="00C6346F" w:rsidRDefault="00C63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Graphique en secteurs" style="width:6pt;height:6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" o:bullet="t">
        <v:imagedata r:id="rId1" o:title=""/>
      </v:shape>
    </w:pict>
  </w:numPicBullet>
  <w:abstractNum w:abstractNumId="0" w15:restartNumberingAfterBreak="0">
    <w:nsid w:val="016652FF"/>
    <w:multiLevelType w:val="hybridMultilevel"/>
    <w:tmpl w:val="71625A2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F615B"/>
    <w:multiLevelType w:val="hybridMultilevel"/>
    <w:tmpl w:val="52FC2140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DC1A6B"/>
    <w:multiLevelType w:val="hybridMultilevel"/>
    <w:tmpl w:val="63146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33573"/>
    <w:multiLevelType w:val="multilevel"/>
    <w:tmpl w:val="7E6A2ACA"/>
    <w:lvl w:ilvl="0">
      <w:numFmt w:val="bullet"/>
      <w:lvlText w:val=""/>
      <w:lvlJc w:val="left"/>
      <w:pPr>
        <w:ind w:left="4866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325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72" w:hanging="360"/>
      </w:pPr>
      <w:rPr>
        <w:rFonts w:ascii="Wingdings" w:hAnsi="Wingdings"/>
      </w:rPr>
    </w:lvl>
    <w:lvl w:ilvl="3">
      <w:numFmt w:val="bullet"/>
      <w:lvlText w:val="o"/>
      <w:lvlJc w:val="left"/>
      <w:pPr>
        <w:ind w:left="4692" w:hanging="360"/>
      </w:pPr>
      <w:rPr>
        <w:rFonts w:ascii="Courier New" w:hAnsi="Courier New" w:cs="Times New Roman"/>
        <w:color w:val="808080"/>
      </w:rPr>
    </w:lvl>
    <w:lvl w:ilvl="4">
      <w:numFmt w:val="bullet"/>
      <w:lvlText w:val="o"/>
      <w:lvlJc w:val="left"/>
      <w:pPr>
        <w:ind w:left="541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3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5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7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92" w:hanging="360"/>
      </w:pPr>
      <w:rPr>
        <w:rFonts w:ascii="Wingdings" w:hAnsi="Wingdings"/>
      </w:rPr>
    </w:lvl>
  </w:abstractNum>
  <w:abstractNum w:abstractNumId="4" w15:restartNumberingAfterBreak="0">
    <w:nsid w:val="0AFC1B2D"/>
    <w:multiLevelType w:val="hybridMultilevel"/>
    <w:tmpl w:val="697E6D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7B1CDF"/>
    <w:multiLevelType w:val="hybridMultilevel"/>
    <w:tmpl w:val="AE7C5B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B66FAE"/>
    <w:multiLevelType w:val="hybridMultilevel"/>
    <w:tmpl w:val="512A2EAA"/>
    <w:lvl w:ilvl="0" w:tplc="55BC72B0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21836"/>
    <w:multiLevelType w:val="hybridMultilevel"/>
    <w:tmpl w:val="145EB6A8"/>
    <w:lvl w:ilvl="0" w:tplc="AFE2EF9E">
      <w:start w:val="1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31F7B"/>
    <w:multiLevelType w:val="hybridMultilevel"/>
    <w:tmpl w:val="F3D28A5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E5842"/>
    <w:multiLevelType w:val="hybridMultilevel"/>
    <w:tmpl w:val="3A8A123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15CC9"/>
    <w:multiLevelType w:val="hybridMultilevel"/>
    <w:tmpl w:val="972A942C"/>
    <w:lvl w:ilvl="0" w:tplc="8FE2361E">
      <w:start w:val="84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B0438"/>
    <w:multiLevelType w:val="hybridMultilevel"/>
    <w:tmpl w:val="8A6A73EE"/>
    <w:lvl w:ilvl="0" w:tplc="A1604CA4">
      <w:start w:val="8414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23BA7"/>
    <w:multiLevelType w:val="hybridMultilevel"/>
    <w:tmpl w:val="6644D4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6C3130"/>
    <w:multiLevelType w:val="hybridMultilevel"/>
    <w:tmpl w:val="63960D6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53D46"/>
    <w:multiLevelType w:val="hybridMultilevel"/>
    <w:tmpl w:val="ED2AE3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E4BBD"/>
    <w:multiLevelType w:val="hybridMultilevel"/>
    <w:tmpl w:val="8F2AE3B6"/>
    <w:lvl w:ilvl="0" w:tplc="040C0019">
      <w:start w:val="1"/>
      <w:numFmt w:val="lowerLetter"/>
      <w:lvlText w:val="%1."/>
      <w:lvlJc w:val="left"/>
      <w:pPr>
        <w:ind w:left="3240" w:hanging="360"/>
      </w:pPr>
    </w:lvl>
    <w:lvl w:ilvl="1" w:tplc="040C0019" w:tentative="1">
      <w:start w:val="1"/>
      <w:numFmt w:val="lowerLetter"/>
      <w:lvlText w:val="%2."/>
      <w:lvlJc w:val="left"/>
      <w:pPr>
        <w:ind w:left="3960" w:hanging="360"/>
      </w:pPr>
    </w:lvl>
    <w:lvl w:ilvl="2" w:tplc="040C001B" w:tentative="1">
      <w:start w:val="1"/>
      <w:numFmt w:val="lowerRoman"/>
      <w:lvlText w:val="%3."/>
      <w:lvlJc w:val="right"/>
      <w:pPr>
        <w:ind w:left="4680" w:hanging="180"/>
      </w:pPr>
    </w:lvl>
    <w:lvl w:ilvl="3" w:tplc="040C000F" w:tentative="1">
      <w:start w:val="1"/>
      <w:numFmt w:val="decimal"/>
      <w:lvlText w:val="%4."/>
      <w:lvlJc w:val="left"/>
      <w:pPr>
        <w:ind w:left="5400" w:hanging="360"/>
      </w:pPr>
    </w:lvl>
    <w:lvl w:ilvl="4" w:tplc="040C0019" w:tentative="1">
      <w:start w:val="1"/>
      <w:numFmt w:val="lowerLetter"/>
      <w:lvlText w:val="%5."/>
      <w:lvlJc w:val="left"/>
      <w:pPr>
        <w:ind w:left="6120" w:hanging="360"/>
      </w:pPr>
    </w:lvl>
    <w:lvl w:ilvl="5" w:tplc="040C001B" w:tentative="1">
      <w:start w:val="1"/>
      <w:numFmt w:val="lowerRoman"/>
      <w:lvlText w:val="%6."/>
      <w:lvlJc w:val="right"/>
      <w:pPr>
        <w:ind w:left="6840" w:hanging="180"/>
      </w:pPr>
    </w:lvl>
    <w:lvl w:ilvl="6" w:tplc="040C000F" w:tentative="1">
      <w:start w:val="1"/>
      <w:numFmt w:val="decimal"/>
      <w:lvlText w:val="%7."/>
      <w:lvlJc w:val="left"/>
      <w:pPr>
        <w:ind w:left="7560" w:hanging="360"/>
      </w:pPr>
    </w:lvl>
    <w:lvl w:ilvl="7" w:tplc="040C0019" w:tentative="1">
      <w:start w:val="1"/>
      <w:numFmt w:val="lowerLetter"/>
      <w:lvlText w:val="%8."/>
      <w:lvlJc w:val="left"/>
      <w:pPr>
        <w:ind w:left="8280" w:hanging="360"/>
      </w:pPr>
    </w:lvl>
    <w:lvl w:ilvl="8" w:tplc="04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4C3A0C0D"/>
    <w:multiLevelType w:val="hybridMultilevel"/>
    <w:tmpl w:val="E8EE9606"/>
    <w:lvl w:ilvl="0" w:tplc="040C000F">
      <w:start w:val="1"/>
      <w:numFmt w:val="decimal"/>
      <w:lvlText w:val="%1."/>
      <w:lvlJc w:val="left"/>
      <w:pPr>
        <w:ind w:left="2520" w:hanging="360"/>
      </w:pPr>
    </w:lvl>
    <w:lvl w:ilvl="1" w:tplc="040C0019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E3924EF"/>
    <w:multiLevelType w:val="hybridMultilevel"/>
    <w:tmpl w:val="22BC0B82"/>
    <w:lvl w:ilvl="0" w:tplc="0CBE1782"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52B13"/>
    <w:multiLevelType w:val="hybridMultilevel"/>
    <w:tmpl w:val="72606C92"/>
    <w:lvl w:ilvl="0" w:tplc="AED4AD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C50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8E5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54EB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8816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88BA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A3C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12E1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01D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B30D6"/>
    <w:multiLevelType w:val="hybridMultilevel"/>
    <w:tmpl w:val="A350A2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38EAE2">
      <w:start w:val="1"/>
      <w:numFmt w:val="decimal"/>
      <w:pStyle w:val="Paragraphedeliste"/>
      <w:lvlText w:val="%2."/>
      <w:lvlJc w:val="left"/>
      <w:pPr>
        <w:ind w:left="216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8F0145"/>
    <w:multiLevelType w:val="hybridMultilevel"/>
    <w:tmpl w:val="B5FE567C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9915AE0"/>
    <w:multiLevelType w:val="multilevel"/>
    <w:tmpl w:val="2F9E3C88"/>
    <w:lvl w:ilvl="0">
      <w:numFmt w:val="bullet"/>
      <w:lvlText w:val=""/>
      <w:lvlJc w:val="left"/>
      <w:pPr>
        <w:ind w:left="4866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325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72" w:hanging="360"/>
      </w:pPr>
      <w:rPr>
        <w:rFonts w:ascii="Wingdings" w:hAnsi="Wingdings"/>
      </w:rPr>
    </w:lvl>
    <w:lvl w:ilvl="3">
      <w:numFmt w:val="bullet"/>
      <w:lvlText w:val="o"/>
      <w:lvlJc w:val="left"/>
      <w:pPr>
        <w:ind w:left="4692" w:hanging="360"/>
      </w:pPr>
      <w:rPr>
        <w:rFonts w:ascii="Courier New" w:hAnsi="Courier New" w:cs="Times New Roman"/>
        <w:color w:val="808080"/>
      </w:rPr>
    </w:lvl>
    <w:lvl w:ilvl="4">
      <w:numFmt w:val="bullet"/>
      <w:lvlText w:val="o"/>
      <w:lvlJc w:val="left"/>
      <w:pPr>
        <w:ind w:left="541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3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5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7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92" w:hanging="360"/>
      </w:pPr>
      <w:rPr>
        <w:rFonts w:ascii="Wingdings" w:hAnsi="Wingdings"/>
      </w:rPr>
    </w:lvl>
  </w:abstractNum>
  <w:abstractNum w:abstractNumId="22" w15:restartNumberingAfterBreak="0">
    <w:nsid w:val="664D5F97"/>
    <w:multiLevelType w:val="hybridMultilevel"/>
    <w:tmpl w:val="C3B21C5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3760D"/>
    <w:multiLevelType w:val="hybridMultilevel"/>
    <w:tmpl w:val="69FC5F00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A5B39B1"/>
    <w:multiLevelType w:val="hybridMultilevel"/>
    <w:tmpl w:val="0C927BA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BBA6D60"/>
    <w:multiLevelType w:val="hybridMultilevel"/>
    <w:tmpl w:val="9EAEF302"/>
    <w:lvl w:ilvl="0" w:tplc="1F72B0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486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9A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C62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F423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E27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E0E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0885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DC33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3"/>
  </w:num>
  <w:num w:numId="4">
    <w:abstractNumId w:val="8"/>
  </w:num>
  <w:num w:numId="5">
    <w:abstractNumId w:val="9"/>
  </w:num>
  <w:num w:numId="6">
    <w:abstractNumId w:val="25"/>
  </w:num>
  <w:num w:numId="7">
    <w:abstractNumId w:val="18"/>
  </w:num>
  <w:num w:numId="8">
    <w:abstractNumId w:val="14"/>
  </w:num>
  <w:num w:numId="9">
    <w:abstractNumId w:val="17"/>
  </w:num>
  <w:num w:numId="10">
    <w:abstractNumId w:val="4"/>
  </w:num>
  <w:num w:numId="11">
    <w:abstractNumId w:val="12"/>
  </w:num>
  <w:num w:numId="12">
    <w:abstractNumId w:val="3"/>
  </w:num>
  <w:num w:numId="13">
    <w:abstractNumId w:val="19"/>
  </w:num>
  <w:num w:numId="14">
    <w:abstractNumId w:val="5"/>
  </w:num>
  <w:num w:numId="15">
    <w:abstractNumId w:val="20"/>
  </w:num>
  <w:num w:numId="16">
    <w:abstractNumId w:val="23"/>
  </w:num>
  <w:num w:numId="17">
    <w:abstractNumId w:val="1"/>
  </w:num>
  <w:num w:numId="18">
    <w:abstractNumId w:val="24"/>
  </w:num>
  <w:num w:numId="19">
    <w:abstractNumId w:val="2"/>
  </w:num>
  <w:num w:numId="20">
    <w:abstractNumId w:val="21"/>
  </w:num>
  <w:num w:numId="21">
    <w:abstractNumId w:val="16"/>
  </w:num>
  <w:num w:numId="22">
    <w:abstractNumId w:val="15"/>
  </w:num>
  <w:num w:numId="23">
    <w:abstractNumId w:val="6"/>
  </w:num>
  <w:num w:numId="24">
    <w:abstractNumId w:val="7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embedSystemFonts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/Users/erwanpaste/Documents/OhmyGym OF/2018 Developpement outils marketing Module 1/Candidats.xlsx"/>
    <w:activeRecord w:val="2"/>
  </w:mailMerge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61"/>
    <w:rsid w:val="0000283A"/>
    <w:rsid w:val="0000536A"/>
    <w:rsid w:val="00007D1A"/>
    <w:rsid w:val="000307CE"/>
    <w:rsid w:val="00031B47"/>
    <w:rsid w:val="00036D42"/>
    <w:rsid w:val="00066326"/>
    <w:rsid w:val="000821A3"/>
    <w:rsid w:val="0009314B"/>
    <w:rsid w:val="000C5337"/>
    <w:rsid w:val="000D2BEA"/>
    <w:rsid w:val="000D7C48"/>
    <w:rsid w:val="000F58AB"/>
    <w:rsid w:val="0010010D"/>
    <w:rsid w:val="00105A56"/>
    <w:rsid w:val="0011547C"/>
    <w:rsid w:val="00161B73"/>
    <w:rsid w:val="001624A8"/>
    <w:rsid w:val="001750BA"/>
    <w:rsid w:val="00191E68"/>
    <w:rsid w:val="001B1C1A"/>
    <w:rsid w:val="001E02E5"/>
    <w:rsid w:val="001E3207"/>
    <w:rsid w:val="002019B7"/>
    <w:rsid w:val="00230019"/>
    <w:rsid w:val="002336C0"/>
    <w:rsid w:val="00241AA8"/>
    <w:rsid w:val="00245641"/>
    <w:rsid w:val="00247845"/>
    <w:rsid w:val="00247AE0"/>
    <w:rsid w:val="00267612"/>
    <w:rsid w:val="00286848"/>
    <w:rsid w:val="00286EAF"/>
    <w:rsid w:val="002A127E"/>
    <w:rsid w:val="002A7EB0"/>
    <w:rsid w:val="002C00E5"/>
    <w:rsid w:val="002C3491"/>
    <w:rsid w:val="002C50E0"/>
    <w:rsid w:val="002C7CCB"/>
    <w:rsid w:val="002D62E7"/>
    <w:rsid w:val="002E4CD0"/>
    <w:rsid w:val="003009F1"/>
    <w:rsid w:val="003030FC"/>
    <w:rsid w:val="00303448"/>
    <w:rsid w:val="00322111"/>
    <w:rsid w:val="00325087"/>
    <w:rsid w:val="0032549A"/>
    <w:rsid w:val="003354F4"/>
    <w:rsid w:val="00346544"/>
    <w:rsid w:val="00367BB5"/>
    <w:rsid w:val="0037124E"/>
    <w:rsid w:val="00377A64"/>
    <w:rsid w:val="00381004"/>
    <w:rsid w:val="003817DD"/>
    <w:rsid w:val="003A1CB6"/>
    <w:rsid w:val="003A7462"/>
    <w:rsid w:val="003C0D3C"/>
    <w:rsid w:val="003D07D1"/>
    <w:rsid w:val="003D2A6B"/>
    <w:rsid w:val="00423F0F"/>
    <w:rsid w:val="00427D5D"/>
    <w:rsid w:val="004312F9"/>
    <w:rsid w:val="004315FD"/>
    <w:rsid w:val="0044358C"/>
    <w:rsid w:val="004769D3"/>
    <w:rsid w:val="004B26CA"/>
    <w:rsid w:val="004E05C0"/>
    <w:rsid w:val="004F2F0D"/>
    <w:rsid w:val="004F63DE"/>
    <w:rsid w:val="00532064"/>
    <w:rsid w:val="00537549"/>
    <w:rsid w:val="00546C11"/>
    <w:rsid w:val="00557112"/>
    <w:rsid w:val="00573612"/>
    <w:rsid w:val="005739B9"/>
    <w:rsid w:val="00581D93"/>
    <w:rsid w:val="005955ED"/>
    <w:rsid w:val="005D2129"/>
    <w:rsid w:val="005D6E0C"/>
    <w:rsid w:val="005F4EC5"/>
    <w:rsid w:val="005F4EE8"/>
    <w:rsid w:val="0060108F"/>
    <w:rsid w:val="00613ECF"/>
    <w:rsid w:val="00614EFB"/>
    <w:rsid w:val="00617400"/>
    <w:rsid w:val="006261EE"/>
    <w:rsid w:val="00637115"/>
    <w:rsid w:val="006419CD"/>
    <w:rsid w:val="00654F08"/>
    <w:rsid w:val="00664DD6"/>
    <w:rsid w:val="006675AF"/>
    <w:rsid w:val="00674273"/>
    <w:rsid w:val="00683A6F"/>
    <w:rsid w:val="0069474F"/>
    <w:rsid w:val="006A3252"/>
    <w:rsid w:val="006B149E"/>
    <w:rsid w:val="006C432B"/>
    <w:rsid w:val="006C7231"/>
    <w:rsid w:val="006E13B4"/>
    <w:rsid w:val="006E1EBA"/>
    <w:rsid w:val="006E5D17"/>
    <w:rsid w:val="006F4EE4"/>
    <w:rsid w:val="00701795"/>
    <w:rsid w:val="00705C7C"/>
    <w:rsid w:val="007125A2"/>
    <w:rsid w:val="00725992"/>
    <w:rsid w:val="00731EB9"/>
    <w:rsid w:val="00737EC7"/>
    <w:rsid w:val="007653E2"/>
    <w:rsid w:val="00767F2E"/>
    <w:rsid w:val="00772825"/>
    <w:rsid w:val="00774D3A"/>
    <w:rsid w:val="0077658D"/>
    <w:rsid w:val="007966E2"/>
    <w:rsid w:val="007A59CD"/>
    <w:rsid w:val="007B29E8"/>
    <w:rsid w:val="007C22CF"/>
    <w:rsid w:val="007D7F58"/>
    <w:rsid w:val="007E26CB"/>
    <w:rsid w:val="007E5975"/>
    <w:rsid w:val="007E78D0"/>
    <w:rsid w:val="0081783C"/>
    <w:rsid w:val="00830A90"/>
    <w:rsid w:val="008336BD"/>
    <w:rsid w:val="00860CF1"/>
    <w:rsid w:val="00871561"/>
    <w:rsid w:val="0087635B"/>
    <w:rsid w:val="00877A02"/>
    <w:rsid w:val="00887565"/>
    <w:rsid w:val="0089669F"/>
    <w:rsid w:val="008E0663"/>
    <w:rsid w:val="008E095F"/>
    <w:rsid w:val="008F263F"/>
    <w:rsid w:val="008F7B4F"/>
    <w:rsid w:val="00900A8B"/>
    <w:rsid w:val="00900BB1"/>
    <w:rsid w:val="00910E29"/>
    <w:rsid w:val="009208C3"/>
    <w:rsid w:val="00923557"/>
    <w:rsid w:val="009330EE"/>
    <w:rsid w:val="00946BBA"/>
    <w:rsid w:val="00947FD2"/>
    <w:rsid w:val="00963FCF"/>
    <w:rsid w:val="00965A34"/>
    <w:rsid w:val="00976DB3"/>
    <w:rsid w:val="00983785"/>
    <w:rsid w:val="00984862"/>
    <w:rsid w:val="009A62FD"/>
    <w:rsid w:val="009A7F85"/>
    <w:rsid w:val="009D72AF"/>
    <w:rsid w:val="009D7E1E"/>
    <w:rsid w:val="009E35CA"/>
    <w:rsid w:val="009F17A2"/>
    <w:rsid w:val="00A01492"/>
    <w:rsid w:val="00A0623D"/>
    <w:rsid w:val="00A25021"/>
    <w:rsid w:val="00A27C05"/>
    <w:rsid w:val="00A31D98"/>
    <w:rsid w:val="00A33457"/>
    <w:rsid w:val="00A41C9C"/>
    <w:rsid w:val="00A426C0"/>
    <w:rsid w:val="00A47C23"/>
    <w:rsid w:val="00A763BA"/>
    <w:rsid w:val="00A77DF1"/>
    <w:rsid w:val="00AD26C4"/>
    <w:rsid w:val="00AE045F"/>
    <w:rsid w:val="00AF7A20"/>
    <w:rsid w:val="00B43956"/>
    <w:rsid w:val="00B45CFF"/>
    <w:rsid w:val="00B467C3"/>
    <w:rsid w:val="00B47D1A"/>
    <w:rsid w:val="00B51A3E"/>
    <w:rsid w:val="00B5251A"/>
    <w:rsid w:val="00B70F1D"/>
    <w:rsid w:val="00B72598"/>
    <w:rsid w:val="00B87D18"/>
    <w:rsid w:val="00BA02AB"/>
    <w:rsid w:val="00BC0EED"/>
    <w:rsid w:val="00BC2CCD"/>
    <w:rsid w:val="00BD4803"/>
    <w:rsid w:val="00BE1FFD"/>
    <w:rsid w:val="00BF3226"/>
    <w:rsid w:val="00C107B6"/>
    <w:rsid w:val="00C23B08"/>
    <w:rsid w:val="00C24515"/>
    <w:rsid w:val="00C414CE"/>
    <w:rsid w:val="00C43125"/>
    <w:rsid w:val="00C441A4"/>
    <w:rsid w:val="00C5121D"/>
    <w:rsid w:val="00C62C4F"/>
    <w:rsid w:val="00C6346F"/>
    <w:rsid w:val="00C665E7"/>
    <w:rsid w:val="00C954BB"/>
    <w:rsid w:val="00CA047A"/>
    <w:rsid w:val="00CB4BC6"/>
    <w:rsid w:val="00CE3C92"/>
    <w:rsid w:val="00CE49E8"/>
    <w:rsid w:val="00D04805"/>
    <w:rsid w:val="00D04B5D"/>
    <w:rsid w:val="00D107A4"/>
    <w:rsid w:val="00D1196D"/>
    <w:rsid w:val="00D219D3"/>
    <w:rsid w:val="00D32283"/>
    <w:rsid w:val="00D34AC9"/>
    <w:rsid w:val="00D3509A"/>
    <w:rsid w:val="00D366E2"/>
    <w:rsid w:val="00D36F46"/>
    <w:rsid w:val="00D41494"/>
    <w:rsid w:val="00D430BB"/>
    <w:rsid w:val="00D55421"/>
    <w:rsid w:val="00D55DB3"/>
    <w:rsid w:val="00D60B47"/>
    <w:rsid w:val="00D67198"/>
    <w:rsid w:val="00D7228F"/>
    <w:rsid w:val="00D72B3D"/>
    <w:rsid w:val="00D76BE2"/>
    <w:rsid w:val="00D92E09"/>
    <w:rsid w:val="00DA1291"/>
    <w:rsid w:val="00DD5699"/>
    <w:rsid w:val="00DD6F1A"/>
    <w:rsid w:val="00DE1E57"/>
    <w:rsid w:val="00E04F0D"/>
    <w:rsid w:val="00E05AE5"/>
    <w:rsid w:val="00E238EB"/>
    <w:rsid w:val="00E46110"/>
    <w:rsid w:val="00E4639D"/>
    <w:rsid w:val="00E52017"/>
    <w:rsid w:val="00E630BF"/>
    <w:rsid w:val="00E816BC"/>
    <w:rsid w:val="00E8500B"/>
    <w:rsid w:val="00E865B9"/>
    <w:rsid w:val="00E92BFB"/>
    <w:rsid w:val="00EC2D73"/>
    <w:rsid w:val="00EC424D"/>
    <w:rsid w:val="00EE2380"/>
    <w:rsid w:val="00EE36AB"/>
    <w:rsid w:val="00EF4C6E"/>
    <w:rsid w:val="00F01A2F"/>
    <w:rsid w:val="00F07B3C"/>
    <w:rsid w:val="00F4445E"/>
    <w:rsid w:val="00F47D1E"/>
    <w:rsid w:val="00F57196"/>
    <w:rsid w:val="00F65867"/>
    <w:rsid w:val="00F72B1F"/>
    <w:rsid w:val="00F77BAC"/>
    <w:rsid w:val="00F77C25"/>
    <w:rsid w:val="00F9088F"/>
    <w:rsid w:val="00FB0B1C"/>
    <w:rsid w:val="00FC43DD"/>
    <w:rsid w:val="00FE7F7C"/>
    <w:rsid w:val="00FF0D52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949990"/>
  <w15:chartTrackingRefBased/>
  <w15:docId w15:val="{C848F934-A369-214D-B54C-A2CCD9BE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ignature" w:uiPriority="6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OMG Normal"/>
    <w:qFormat/>
    <w:rsid w:val="007E78D0"/>
    <w:rPr>
      <w:rFonts w:ascii="Montserrat" w:hAnsi="Montserrat"/>
      <w:sz w:val="18"/>
      <w:szCs w:val="24"/>
    </w:rPr>
  </w:style>
  <w:style w:type="paragraph" w:styleId="Titre1">
    <w:name w:val="heading 1"/>
    <w:basedOn w:val="Normal"/>
    <w:next w:val="Normal"/>
    <w:link w:val="Titre1Car"/>
    <w:qFormat/>
    <w:rsid w:val="00774D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725992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63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F72B1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F72B1F"/>
    <w:pPr>
      <w:tabs>
        <w:tab w:val="center" w:pos="4536"/>
        <w:tab w:val="right" w:pos="9072"/>
      </w:tabs>
    </w:pPr>
  </w:style>
  <w:style w:type="paragraph" w:styleId="Paragraphedeliste">
    <w:name w:val="List Paragraph"/>
    <w:aliases w:val="OMG Paragraphe de liste"/>
    <w:basedOn w:val="Normal"/>
    <w:autoRedefine/>
    <w:uiPriority w:val="34"/>
    <w:qFormat/>
    <w:rsid w:val="00705C7C"/>
    <w:pPr>
      <w:numPr>
        <w:ilvl w:val="1"/>
        <w:numId w:val="13"/>
      </w:numPr>
    </w:pPr>
    <w:rPr>
      <w:rFonts w:eastAsia="Calibri"/>
      <w:i/>
      <w:color w:val="7F7F7F" w:themeColor="text1" w:themeTint="80"/>
      <w:sz w:val="16"/>
      <w:szCs w:val="22"/>
    </w:rPr>
  </w:style>
  <w:style w:type="character" w:customStyle="1" w:styleId="normal1">
    <w:name w:val="normal1"/>
    <w:rsid w:val="00B51A3E"/>
    <w:rPr>
      <w:rFonts w:ascii="Verdana" w:hAnsi="Verdana" w:hint="default"/>
      <w:b w:val="0"/>
      <w:bCs w:val="0"/>
      <w:i w:val="0"/>
      <w:iCs w:val="0"/>
      <w:color w:val="660099"/>
      <w:sz w:val="18"/>
      <w:szCs w:val="18"/>
    </w:rPr>
  </w:style>
  <w:style w:type="character" w:customStyle="1" w:styleId="PieddepageCar">
    <w:name w:val="Pied de page Car"/>
    <w:link w:val="Pieddepage"/>
    <w:uiPriority w:val="99"/>
    <w:rsid w:val="002019B7"/>
    <w:rPr>
      <w:sz w:val="24"/>
      <w:szCs w:val="24"/>
    </w:rPr>
  </w:style>
  <w:style w:type="paragraph" w:customStyle="1" w:styleId="Default">
    <w:name w:val="Default"/>
    <w:rsid w:val="00F77C2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En-tteCar">
    <w:name w:val="En-tête Car"/>
    <w:link w:val="En-tte"/>
    <w:uiPriority w:val="99"/>
    <w:rsid w:val="00D107A4"/>
    <w:rPr>
      <w:sz w:val="24"/>
      <w:szCs w:val="24"/>
    </w:rPr>
  </w:style>
  <w:style w:type="character" w:styleId="Lienhypertexte">
    <w:name w:val="Hyperlink"/>
    <w:rsid w:val="00377A64"/>
    <w:rPr>
      <w:color w:val="0563C1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349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3D07D1"/>
    <w:rPr>
      <w:color w:val="954F72" w:themeColor="followedHyperlink"/>
      <w:u w:val="single"/>
    </w:rPr>
  </w:style>
  <w:style w:type="character" w:styleId="Numrodepage">
    <w:name w:val="page number"/>
    <w:basedOn w:val="Policepardfaut"/>
    <w:rsid w:val="00965A34"/>
  </w:style>
  <w:style w:type="paragraph" w:styleId="Textedebulles">
    <w:name w:val="Balloon Text"/>
    <w:basedOn w:val="Normal"/>
    <w:link w:val="TextedebullesCar"/>
    <w:rsid w:val="0032549A"/>
    <w:rPr>
      <w:szCs w:val="18"/>
    </w:rPr>
  </w:style>
  <w:style w:type="character" w:customStyle="1" w:styleId="TextedebullesCar">
    <w:name w:val="Texte de bulles Car"/>
    <w:basedOn w:val="Policepardfaut"/>
    <w:link w:val="Textedebulles"/>
    <w:rsid w:val="0032549A"/>
    <w:rPr>
      <w:sz w:val="18"/>
      <w:szCs w:val="18"/>
    </w:rPr>
  </w:style>
  <w:style w:type="paragraph" w:styleId="Sous-titre">
    <w:name w:val="Subtitle"/>
    <w:aliases w:val="OMG Sous-Titre"/>
    <w:basedOn w:val="Normal"/>
    <w:next w:val="Normal"/>
    <w:link w:val="Sous-titreCar"/>
    <w:autoRedefine/>
    <w:qFormat/>
    <w:rsid w:val="00191E68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160"/>
    </w:pPr>
    <w:rPr>
      <w:rFonts w:eastAsiaTheme="minorEastAsia" w:cs="Times New Roman (Corps CS)"/>
      <w:color w:val="FFFFFF" w:themeColor="background1"/>
      <w:spacing w:val="15"/>
      <w:sz w:val="22"/>
      <w:szCs w:val="22"/>
    </w:rPr>
  </w:style>
  <w:style w:type="character" w:customStyle="1" w:styleId="Sous-titreCar">
    <w:name w:val="Sous-titre Car"/>
    <w:aliases w:val="OMG Sous-Titre Car"/>
    <w:basedOn w:val="Policepardfaut"/>
    <w:link w:val="Sous-titre"/>
    <w:rsid w:val="00191E68"/>
    <w:rPr>
      <w:rFonts w:ascii="Montserrat" w:eastAsiaTheme="minorEastAsia" w:hAnsi="Montserrat" w:cs="Times New Roman (Corps CS)"/>
      <w:color w:val="FFFFFF" w:themeColor="background1"/>
      <w:spacing w:val="15"/>
      <w:sz w:val="22"/>
      <w:szCs w:val="22"/>
      <w:shd w:val="clear" w:color="auto" w:fill="000000" w:themeFill="text1"/>
    </w:rPr>
  </w:style>
  <w:style w:type="paragraph" w:styleId="Titre">
    <w:name w:val="Title"/>
    <w:aliases w:val="OMG Titre"/>
    <w:basedOn w:val="Normal"/>
    <w:next w:val="Normal"/>
    <w:link w:val="TitreCar"/>
    <w:autoRedefine/>
    <w:qFormat/>
    <w:rsid w:val="00983785"/>
    <w:pPr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reCar">
    <w:name w:val="Titre Car"/>
    <w:aliases w:val="OMG Titre Car"/>
    <w:basedOn w:val="Policepardfaut"/>
    <w:link w:val="Titre"/>
    <w:rsid w:val="00983785"/>
    <w:rPr>
      <w:rFonts w:ascii="Montserrat" w:eastAsiaTheme="majorEastAsia" w:hAnsi="Montserrat" w:cstheme="majorBidi"/>
      <w:b/>
      <w:spacing w:val="-10"/>
      <w:kern w:val="28"/>
      <w:sz w:val="52"/>
      <w:szCs w:val="56"/>
    </w:rPr>
  </w:style>
  <w:style w:type="character" w:styleId="Accentuation">
    <w:name w:val="Emphasis"/>
    <w:basedOn w:val="Policepardfaut"/>
    <w:qFormat/>
    <w:rsid w:val="007E78D0"/>
    <w:rPr>
      <w:i/>
      <w:iCs/>
    </w:rPr>
  </w:style>
  <w:style w:type="character" w:styleId="lev">
    <w:name w:val="Strong"/>
    <w:aliases w:val="OMG Élevé"/>
    <w:basedOn w:val="Policepardfaut"/>
    <w:qFormat/>
    <w:rsid w:val="007E78D0"/>
    <w:rPr>
      <w:rFonts w:ascii="Montserrat" w:hAnsi="Montserrat"/>
      <w:b w:val="0"/>
      <w:bCs/>
      <w:i w:val="0"/>
      <w:color w:val="7F7F7F" w:themeColor="text1" w:themeTint="80"/>
      <w:sz w:val="18"/>
    </w:rPr>
  </w:style>
  <w:style w:type="character" w:customStyle="1" w:styleId="Titre2Car">
    <w:name w:val="Titre 2 Car"/>
    <w:basedOn w:val="Policepardfaut"/>
    <w:link w:val="Titre2"/>
    <w:uiPriority w:val="9"/>
    <w:rsid w:val="00725992"/>
    <w:rPr>
      <w:b/>
      <w:bCs/>
      <w:sz w:val="36"/>
      <w:szCs w:val="36"/>
    </w:rPr>
  </w:style>
  <w:style w:type="paragraph" w:styleId="Signature">
    <w:name w:val="Signature"/>
    <w:basedOn w:val="Normal"/>
    <w:next w:val="Normal"/>
    <w:link w:val="SignatureCar"/>
    <w:uiPriority w:val="6"/>
    <w:qFormat/>
    <w:rsid w:val="00983785"/>
    <w:pPr>
      <w:spacing w:before="1080" w:after="280"/>
      <w:contextualSpacing/>
    </w:pPr>
    <w:rPr>
      <w:rFonts w:asciiTheme="majorHAnsi" w:eastAsiaTheme="minorEastAsia" w:hAnsiTheme="majorHAnsi" w:cstheme="minorBidi"/>
      <w:bCs/>
      <w:color w:val="44546A" w:themeColor="text2"/>
      <w:sz w:val="24"/>
      <w:szCs w:val="18"/>
      <w:lang w:eastAsia="ja-JP" w:bidi="fr-FR"/>
    </w:rPr>
  </w:style>
  <w:style w:type="character" w:customStyle="1" w:styleId="SignatureCar">
    <w:name w:val="Signature Car"/>
    <w:basedOn w:val="Policepardfaut"/>
    <w:link w:val="Signature"/>
    <w:uiPriority w:val="6"/>
    <w:rsid w:val="00983785"/>
    <w:rPr>
      <w:rFonts w:asciiTheme="majorHAnsi" w:eastAsiaTheme="minorEastAsia" w:hAnsiTheme="majorHAnsi" w:cstheme="minorBidi"/>
      <w:bCs/>
      <w:color w:val="44546A" w:themeColor="text2"/>
      <w:sz w:val="24"/>
      <w:szCs w:val="18"/>
      <w:lang w:eastAsia="ja-JP" w:bidi="fr-FR"/>
    </w:rPr>
  </w:style>
  <w:style w:type="paragraph" w:customStyle="1" w:styleId="Nom">
    <w:name w:val="Nom"/>
    <w:basedOn w:val="Normal"/>
    <w:uiPriority w:val="1"/>
    <w:qFormat/>
    <w:rsid w:val="00983785"/>
    <w:pPr>
      <w:spacing w:before="120" w:after="120" w:line="192" w:lineRule="auto"/>
    </w:pPr>
    <w:rPr>
      <w:rFonts w:asciiTheme="majorHAnsi" w:eastAsiaTheme="minorHAnsi" w:hAnsiTheme="majorHAnsi" w:cstheme="minorBidi"/>
      <w:b/>
      <w:caps/>
      <w:color w:val="44546A" w:themeColor="text2"/>
      <w:sz w:val="70"/>
      <w:szCs w:val="20"/>
      <w:lang w:eastAsia="ja-JP" w:bidi="fr-FR"/>
    </w:rPr>
  </w:style>
  <w:style w:type="paragraph" w:customStyle="1" w:styleId="Coordonnes">
    <w:name w:val="Coordonnées"/>
    <w:basedOn w:val="Normal"/>
    <w:uiPriority w:val="2"/>
    <w:qFormat/>
    <w:rsid w:val="00983785"/>
    <w:pPr>
      <w:spacing w:after="180" w:line="312" w:lineRule="auto"/>
      <w:contextualSpacing/>
    </w:pPr>
    <w:rPr>
      <w:rFonts w:asciiTheme="majorHAnsi" w:eastAsiaTheme="minorHAnsi" w:hAnsiTheme="majorHAnsi" w:cstheme="minorBidi"/>
      <w:color w:val="7F7F7F" w:themeColor="text1" w:themeTint="80"/>
      <w:sz w:val="24"/>
      <w:szCs w:val="20"/>
      <w:lang w:eastAsia="ja-JP" w:bidi="fr-FR"/>
    </w:rPr>
  </w:style>
  <w:style w:type="paragraph" w:styleId="NormalWeb">
    <w:name w:val="Normal (Web)"/>
    <w:basedOn w:val="Normal"/>
    <w:uiPriority w:val="99"/>
    <w:unhideWhenUsed/>
    <w:rsid w:val="0000536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rsid w:val="00774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wanpaste/Documents/OhmyGym%20OF/DOC/Modele%20OMG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67E611-6882-5C4E-8E85-375800A4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OMG.dotx</Template>
  <TotalTime>6</TotalTime>
  <Pages>3</Pages>
  <Words>423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2262</CharactersWithSpaces>
  <SharedDoc>false</SharedDoc>
  <HLinks>
    <vt:vector size="6" baseType="variant">
      <vt:variant>
        <vt:i4>8257616</vt:i4>
      </vt:variant>
      <vt:variant>
        <vt:i4>0</vt:i4>
      </vt:variant>
      <vt:variant>
        <vt:i4>0</vt:i4>
      </vt:variant>
      <vt:variant>
        <vt:i4>5</vt:i4>
      </vt:variant>
      <vt:variant>
        <vt:lpwstr>mailto:contact@emsat.fr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Djembe _KobaL</dc:creator>
  <cp:keywords/>
  <cp:lastModifiedBy>Djembe _KobaL</cp:lastModifiedBy>
  <cp:revision>3</cp:revision>
  <cp:lastPrinted>2018-12-23T22:49:00Z</cp:lastPrinted>
  <dcterms:created xsi:type="dcterms:W3CDTF">2019-05-11T00:15:00Z</dcterms:created>
  <dcterms:modified xsi:type="dcterms:W3CDTF">2019-05-11T00:16:00Z</dcterms:modified>
</cp:coreProperties>
</file>